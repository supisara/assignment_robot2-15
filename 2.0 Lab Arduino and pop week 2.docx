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60"/>
        <w:gridCol w:w="4950"/>
      </w:tblGrid>
      <w:tr w:rsidR="00453994" w:rsidRPr="003229CE">
        <w:trPr>
          <w:trHeight w:val="75"/>
        </w:trPr>
        <w:tc>
          <w:tcPr>
            <w:tcW w:w="98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53994" w:rsidRPr="003229CE" w:rsidRDefault="00F41CF7" w:rsidP="00111AD0">
            <w:pPr>
              <w:pStyle w:val="1"/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Lab Arduino and pop-bot: Week </w:t>
            </w:r>
            <w:r w:rsidR="00111AD0"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4</w:t>
            </w:r>
            <w:r w:rsidR="00F96235" w:rsidRPr="003229CE">
              <w:rPr>
                <w:rFonts w:ascii="Angsana New" w:hAnsi="Angsana New" w:cs="Angsana New"/>
                <w:sz w:val="32"/>
                <w:szCs w:val="32"/>
              </w:rPr>
              <w:t xml:space="preserve"> SENSORS</w:t>
            </w:r>
            <w:r w:rsidR="00F96C6A" w:rsidRPr="003229CE">
              <w:rPr>
                <w:rFonts w:ascii="Angsana New" w:hAnsi="Angsana New" w:cs="Angsana New"/>
                <w:sz w:val="32"/>
                <w:szCs w:val="32"/>
              </w:rPr>
              <w:t xml:space="preserve"> and</w:t>
            </w:r>
            <w:r w:rsidR="00827184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F807C6" w:rsidRPr="003229CE">
              <w:rPr>
                <w:rFonts w:ascii="Angsana New" w:hAnsi="Angsana New" w:cs="Angsana New"/>
                <w:sz w:val="32"/>
                <w:szCs w:val="32"/>
              </w:rPr>
              <w:t>motors</w:t>
            </w:r>
          </w:p>
        </w:tc>
      </w:tr>
      <w:tr w:rsidR="00F319B0" w:rsidRPr="003229CE">
        <w:tc>
          <w:tcPr>
            <w:tcW w:w="4860" w:type="dxa"/>
            <w:shd w:val="clear" w:color="auto" w:fill="auto"/>
          </w:tcPr>
          <w:p w:rsidR="000143FF" w:rsidRDefault="00F41CF7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Name</w:t>
            </w:r>
            <w:r w:rsidR="00317866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0143FF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273FF7" w:rsidRDefault="000143FF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ณัฏฐนันธ์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อิทธิพิสิฐ</w:t>
            </w:r>
          </w:p>
          <w:p w:rsidR="000143FF" w:rsidRDefault="000143FF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จารุ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วิทย์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  รอดพิรุณ</w:t>
            </w:r>
          </w:p>
          <w:p w:rsidR="000143FF" w:rsidRDefault="000143FF" w:rsidP="00FA2F66">
            <w:pPr>
              <w:rPr>
                <w:rFonts w:ascii="Angsana New" w:hAnsi="Angsana New" w:cs="Angsana New" w:hint="cs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ศุ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ภิสรา   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วร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โร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จนศิริ</w:t>
            </w:r>
            <w:proofErr w:type="spellEnd"/>
          </w:p>
          <w:p w:rsidR="000143FF" w:rsidRPr="003229CE" w:rsidRDefault="000143FF" w:rsidP="00FA2F66">
            <w:pP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ชนกานต์   กองหาญ</w:t>
            </w:r>
          </w:p>
        </w:tc>
        <w:tc>
          <w:tcPr>
            <w:tcW w:w="4950" w:type="dxa"/>
            <w:shd w:val="clear" w:color="auto" w:fill="auto"/>
          </w:tcPr>
          <w:p w:rsidR="000143FF" w:rsidRDefault="00F41CF7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>ID</w:t>
            </w:r>
            <w:r w:rsidR="002574DA" w:rsidRPr="003229CE">
              <w:rPr>
                <w:rFonts w:ascii="Angsana New" w:hAnsi="Angsana New" w:cs="Angsana New"/>
                <w:sz w:val="32"/>
                <w:szCs w:val="32"/>
              </w:rPr>
              <w:t>:</w:t>
            </w:r>
            <w:r w:rsidR="00F319B0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  <w:p w:rsidR="00F319B0" w:rsidRDefault="000143FF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5710742148</w:t>
            </w:r>
          </w:p>
          <w:p w:rsidR="000143FF" w:rsidRDefault="000143FF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5710742221</w:t>
            </w:r>
            <w:bookmarkStart w:id="0" w:name="_GoBack"/>
            <w:bookmarkEnd w:id="0"/>
          </w:p>
          <w:p w:rsidR="000143FF" w:rsidRDefault="000143FF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5710742130</w:t>
            </w:r>
          </w:p>
          <w:p w:rsidR="000143FF" w:rsidRPr="003229CE" w:rsidRDefault="000143FF" w:rsidP="00FA2F66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5710742239</w:t>
            </w:r>
          </w:p>
        </w:tc>
      </w:tr>
      <w:tr w:rsidR="00D64670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D64670" w:rsidRPr="003229CE" w:rsidRDefault="003229CE" w:rsidP="00F41CF7">
            <w:pPr>
              <w:pStyle w:val="Allcaps"/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จุดประสงค์</w:t>
            </w:r>
          </w:p>
        </w:tc>
      </w:tr>
      <w:tr w:rsidR="000E5A8D" w:rsidRPr="003229CE">
        <w:trPr>
          <w:trHeight w:val="555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60216" w:rsidRPr="003229CE" w:rsidRDefault="003229CE" w:rsidP="00A17FDF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เข้าใจการทำงาน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/>
                <w:sz w:val="32"/>
                <w:szCs w:val="32"/>
              </w:rPr>
              <w:t>S</w:t>
            </w:r>
            <w:r w:rsidR="00E131E3" w:rsidRPr="003229CE">
              <w:rPr>
                <w:rFonts w:ascii="Angsana New" w:hAnsi="Angsana New" w:cs="Angsana New"/>
                <w:sz w:val="32"/>
                <w:szCs w:val="32"/>
              </w:rPr>
              <w:t>ensor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F47738" w:rsidRPr="003229CE">
        <w:trPr>
          <w:trHeight w:val="75"/>
        </w:trPr>
        <w:tc>
          <w:tcPr>
            <w:tcW w:w="9810" w:type="dxa"/>
            <w:gridSpan w:val="2"/>
            <w:shd w:val="clear" w:color="auto" w:fill="F3F3F3"/>
            <w:vAlign w:val="center"/>
          </w:tcPr>
          <w:p w:rsidR="00E1787C" w:rsidRPr="003229CE" w:rsidRDefault="002C62DD" w:rsidP="00F41CF7">
            <w:pPr>
              <w:numPr>
                <w:ilvl w:val="0"/>
                <w:numId w:val="12"/>
              </w:numPr>
              <w:rPr>
                <w:rFonts w:ascii="Angsana New" w:hAnsi="Angsana New" w:cs="Angsana New"/>
                <w:sz w:val="32"/>
                <w:szCs w:val="32"/>
              </w:rPr>
            </w:pP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GP2D120 </w:t>
            </w:r>
            <w:r w:rsidR="00BC5977" w:rsidRPr="003229CE">
              <w:rPr>
                <w:rFonts w:ascii="Angsana New" w:hAnsi="Angsana New" w:cs="Angsana New"/>
                <w:sz w:val="32"/>
                <w:szCs w:val="32"/>
              </w:rPr>
              <w:t>infrared</w:t>
            </w:r>
            <w:r w:rsidRPr="003229CE">
              <w:rPr>
                <w:rFonts w:ascii="Angsana New" w:hAnsi="Angsana New" w:cs="Angsana New"/>
                <w:sz w:val="32"/>
                <w:szCs w:val="32"/>
              </w:rPr>
              <w:t xml:space="preserve"> proximity sensor</w:t>
            </w:r>
          </w:p>
        </w:tc>
      </w:tr>
      <w:tr w:rsidR="000E5A8D" w:rsidRPr="003229CE">
        <w:trPr>
          <w:trHeight w:val="412"/>
        </w:trPr>
        <w:tc>
          <w:tcPr>
            <w:tcW w:w="9810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ต่อ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Sensor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และใช้ตัวอย่างโปรแกรมหน้า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93</w:t>
            </w:r>
          </w:p>
          <w:p w:rsidR="008227BC" w:rsidRPr="003229CE" w:rsidRDefault="003229CE" w:rsidP="005577E6">
            <w:pPr>
              <w:pStyle w:val="BulletedList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วางวัตถุตัวอย่างที่</w:t>
            </w:r>
            <w:r w:rsidR="00797286" w:rsidRPr="003229CE">
              <w:rPr>
                <w:rFonts w:ascii="Angsana New" w:hAnsi="Angsana New" w:cs="Angsana New"/>
                <w:sz w:val="32"/>
                <w:szCs w:val="32"/>
              </w:rPr>
              <w:t xml:space="preserve"> 5 10 15 20 25 CM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อ่านค่าจากโปรแกรม</w:t>
            </w:r>
          </w:p>
          <w:tbl>
            <w:tblPr>
              <w:tblStyle w:val="a5"/>
              <w:tblW w:w="0" w:type="auto"/>
              <w:jc w:val="center"/>
              <w:tblInd w:w="432" w:type="dxa"/>
              <w:tblLook w:val="04A0" w:firstRow="1" w:lastRow="0" w:firstColumn="1" w:lastColumn="0" w:noHBand="0" w:noVBand="1"/>
            </w:tblPr>
            <w:tblGrid>
              <w:gridCol w:w="2335"/>
              <w:gridCol w:w="2970"/>
            </w:tblGrid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ระยะ</w:t>
                  </w:r>
                </w:p>
              </w:tc>
              <w:tc>
                <w:tcPr>
                  <w:tcW w:w="2970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 w:hint="cs"/>
                      <w:sz w:val="32"/>
                      <w:szCs w:val="32"/>
                      <w:cs/>
                      <w:lang w:bidi="th-TH"/>
                    </w:rPr>
                    <w:t>ค่าที่อ่านได้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  <w:lang w:bidi="th-TH"/>
                    </w:rPr>
                    <w:t>5</w:t>
                  </w:r>
                </w:p>
              </w:tc>
              <w:tc>
                <w:tcPr>
                  <w:tcW w:w="2970" w:type="dxa"/>
                </w:tcPr>
                <w:p w:rsidR="003229CE" w:rsidRDefault="00E84119" w:rsidP="00E84119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450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2970" w:type="dxa"/>
                </w:tcPr>
                <w:p w:rsidR="003229CE" w:rsidRDefault="00E84119" w:rsidP="00E84119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243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2970" w:type="dxa"/>
                </w:tcPr>
                <w:p w:rsidR="003229CE" w:rsidRDefault="00E84119" w:rsidP="00E84119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175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970" w:type="dxa"/>
                </w:tcPr>
                <w:p w:rsidR="003229CE" w:rsidRDefault="00E84119" w:rsidP="00E84119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130</w:t>
                  </w:r>
                </w:p>
              </w:tc>
            </w:tr>
            <w:tr w:rsidR="003229CE" w:rsidTr="003229CE">
              <w:trPr>
                <w:jc w:val="center"/>
              </w:trPr>
              <w:tc>
                <w:tcPr>
                  <w:tcW w:w="2335" w:type="dxa"/>
                </w:tcPr>
                <w:p w:rsidR="003229CE" w:rsidRDefault="003229CE" w:rsidP="003229CE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25</w:t>
                  </w:r>
                </w:p>
              </w:tc>
              <w:tc>
                <w:tcPr>
                  <w:tcW w:w="2970" w:type="dxa"/>
                </w:tcPr>
                <w:p w:rsidR="003229CE" w:rsidRDefault="00E84119" w:rsidP="00E84119">
                  <w:pPr>
                    <w:pStyle w:val="BulletedList"/>
                    <w:numPr>
                      <w:ilvl w:val="0"/>
                      <w:numId w:val="0"/>
                    </w:numPr>
                    <w:jc w:val="center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>
                    <w:rPr>
                      <w:rFonts w:ascii="Angsana New" w:hAnsi="Angsana New" w:cs="Angsana New"/>
                      <w:sz w:val="32"/>
                      <w:szCs w:val="32"/>
                    </w:rPr>
                    <w:t>104</w:t>
                  </w:r>
                </w:p>
              </w:tc>
            </w:tr>
          </w:tbl>
          <w:p w:rsidR="00797286" w:rsidRDefault="00797286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</w:rPr>
            </w:pPr>
          </w:p>
          <w:p w:rsidR="003229CE" w:rsidRDefault="003229CE" w:rsidP="00D92E5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 xml:space="preserve">เปรียบเทียบผลที่ได้กับตารางหน้า </w:t>
            </w:r>
            <w:r>
              <w:rPr>
                <w:rFonts w:ascii="Angsana New" w:hAnsi="Angsana New" w:cs="Angsana New"/>
                <w:sz w:val="32"/>
                <w:szCs w:val="32"/>
                <w:lang w:bidi="th-TH"/>
              </w:rPr>
              <w:t>91</w:t>
            </w:r>
          </w:p>
          <w:p w:rsidR="003229CE" w:rsidRDefault="002D1148" w:rsidP="003229CE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ผลที่เราอ่านค่าจากโปรแกรมมีค่าใกล้เคียงกับค่าจากตารางหน้า 91</w:t>
            </w:r>
          </w:p>
          <w:p w:rsidR="002D1148" w:rsidRDefault="002D1148" w:rsidP="002D1148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2D1148" w:rsidRDefault="002D1148" w:rsidP="002D1148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2D1148" w:rsidRDefault="002D1148" w:rsidP="002D1148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</w:p>
          <w:p w:rsidR="002D1148" w:rsidRDefault="003274DA" w:rsidP="002D1148">
            <w:pPr>
              <w:pStyle w:val="BulletedList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อธิบายหลักการทำงาน</w:t>
            </w:r>
          </w:p>
          <w:p w:rsidR="0080251A" w:rsidRDefault="002D1148" w:rsidP="002D1148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ระยะทางยิ่งมากค่าที่วัดได้จากเซน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เชอร์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แสงจะน้อยลง</w:t>
            </w:r>
          </w:p>
          <w:p w:rsidR="0080251A" w:rsidRPr="003229CE" w:rsidRDefault="002D1148" w:rsidP="0080251A">
            <w:pPr>
              <w:pStyle w:val="BulletedList"/>
              <w:numPr>
                <w:ilvl w:val="0"/>
                <w:numId w:val="0"/>
              </w:numPr>
              <w:ind w:left="432"/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ถ้าระยะทางน้อยค่าที่วัดได้จากเซน</w:t>
            </w:r>
            <w:proofErr w:type="spellStart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เชอร์</w:t>
            </w:r>
            <w:proofErr w:type="spellEnd"/>
            <w:r>
              <w:rPr>
                <w:rFonts w:ascii="Angsana New" w:hAnsi="Angsana New" w:cs="Angsana New" w:hint="cs"/>
                <w:sz w:val="32"/>
                <w:szCs w:val="32"/>
                <w:cs/>
                <w:lang w:bidi="th-TH"/>
              </w:rPr>
              <w:t>แสงจะมากขึ้น</w:t>
            </w:r>
          </w:p>
        </w:tc>
      </w:tr>
    </w:tbl>
    <w:p w:rsidR="00A162E0" w:rsidRPr="003229CE" w:rsidRDefault="00A162E0" w:rsidP="00FA2F66">
      <w:pPr>
        <w:rPr>
          <w:rFonts w:ascii="Angsana New" w:hAnsi="Angsana New" w:cs="Angsana New"/>
          <w:sz w:val="32"/>
          <w:szCs w:val="32"/>
        </w:rPr>
      </w:pPr>
    </w:p>
    <w:sectPr w:rsidR="00A162E0" w:rsidRPr="003229CE" w:rsidSect="00FA2F6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8A1703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428BF"/>
    <w:multiLevelType w:val="hybridMultilevel"/>
    <w:tmpl w:val="A34E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7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F7"/>
    <w:rsid w:val="000143FF"/>
    <w:rsid w:val="000A3E33"/>
    <w:rsid w:val="000A77BC"/>
    <w:rsid w:val="000C5B20"/>
    <w:rsid w:val="000E5A8D"/>
    <w:rsid w:val="00111AD0"/>
    <w:rsid w:val="001C103F"/>
    <w:rsid w:val="001C4477"/>
    <w:rsid w:val="001D49CE"/>
    <w:rsid w:val="002218AF"/>
    <w:rsid w:val="00245678"/>
    <w:rsid w:val="002574DA"/>
    <w:rsid w:val="00260216"/>
    <w:rsid w:val="00273FF7"/>
    <w:rsid w:val="002C62DD"/>
    <w:rsid w:val="002D1148"/>
    <w:rsid w:val="003063D4"/>
    <w:rsid w:val="00317866"/>
    <w:rsid w:val="003229CE"/>
    <w:rsid w:val="00323672"/>
    <w:rsid w:val="003274DA"/>
    <w:rsid w:val="00395AA3"/>
    <w:rsid w:val="003B4480"/>
    <w:rsid w:val="003C52C6"/>
    <w:rsid w:val="003D001A"/>
    <w:rsid w:val="003E4CEE"/>
    <w:rsid w:val="00407231"/>
    <w:rsid w:val="00425472"/>
    <w:rsid w:val="00453994"/>
    <w:rsid w:val="004A60E4"/>
    <w:rsid w:val="004C7D52"/>
    <w:rsid w:val="004F2AFD"/>
    <w:rsid w:val="00506B90"/>
    <w:rsid w:val="005577E6"/>
    <w:rsid w:val="005823A5"/>
    <w:rsid w:val="005A5E0B"/>
    <w:rsid w:val="006167CB"/>
    <w:rsid w:val="00627AC3"/>
    <w:rsid w:val="00642B8C"/>
    <w:rsid w:val="006C1E16"/>
    <w:rsid w:val="00716302"/>
    <w:rsid w:val="007413A0"/>
    <w:rsid w:val="00754DDF"/>
    <w:rsid w:val="007901B9"/>
    <w:rsid w:val="00797286"/>
    <w:rsid w:val="0080251A"/>
    <w:rsid w:val="008204E1"/>
    <w:rsid w:val="008227BC"/>
    <w:rsid w:val="00823977"/>
    <w:rsid w:val="00827184"/>
    <w:rsid w:val="00863563"/>
    <w:rsid w:val="008E3F61"/>
    <w:rsid w:val="008F1786"/>
    <w:rsid w:val="00902FF7"/>
    <w:rsid w:val="009C2DB1"/>
    <w:rsid w:val="009C49E8"/>
    <w:rsid w:val="009F7B5E"/>
    <w:rsid w:val="00A02D4B"/>
    <w:rsid w:val="00A162E0"/>
    <w:rsid w:val="00A17FDF"/>
    <w:rsid w:val="00B02176"/>
    <w:rsid w:val="00BC5977"/>
    <w:rsid w:val="00C276DF"/>
    <w:rsid w:val="00C45B38"/>
    <w:rsid w:val="00C92003"/>
    <w:rsid w:val="00D64670"/>
    <w:rsid w:val="00D92E58"/>
    <w:rsid w:val="00DB6B2D"/>
    <w:rsid w:val="00E131E3"/>
    <w:rsid w:val="00E1787C"/>
    <w:rsid w:val="00E24604"/>
    <w:rsid w:val="00E84119"/>
    <w:rsid w:val="00E864EF"/>
    <w:rsid w:val="00E93CE2"/>
    <w:rsid w:val="00EA7174"/>
    <w:rsid w:val="00EC2AF4"/>
    <w:rsid w:val="00F319B0"/>
    <w:rsid w:val="00F41CF7"/>
    <w:rsid w:val="00F47738"/>
    <w:rsid w:val="00F807C6"/>
    <w:rsid w:val="00F96235"/>
    <w:rsid w:val="00F96C6A"/>
    <w:rsid w:val="00FA2F66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F66"/>
    <w:pPr>
      <w:spacing w:before="40" w:after="40"/>
    </w:pPr>
    <w:rPr>
      <w:rFonts w:ascii="Verdana" w:hAnsi="Verdana"/>
      <w:sz w:val="16"/>
      <w:szCs w:val="24"/>
      <w:lang w:bidi="ar-SA"/>
    </w:rPr>
  </w:style>
  <w:style w:type="paragraph" w:styleId="1">
    <w:name w:val="heading 1"/>
    <w:basedOn w:val="a"/>
    <w:next w:val="a"/>
    <w:qFormat/>
    <w:rsid w:val="00323672"/>
    <w:pPr>
      <w:keepNext/>
      <w:spacing w:before="240" w:after="120"/>
      <w:outlineLvl w:val="0"/>
    </w:pPr>
    <w:rPr>
      <w:rFonts w:cs="Arial"/>
      <w:b/>
      <w:bCs/>
      <w:caps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caps">
    <w:name w:val="All caps"/>
    <w:basedOn w:val="a"/>
    <w:link w:val="AllcapsChar"/>
    <w:rsid w:val="00A02D4B"/>
    <w:rPr>
      <w:caps/>
      <w:szCs w:val="16"/>
    </w:rPr>
  </w:style>
  <w:style w:type="paragraph" w:styleId="a3">
    <w:name w:val="Balloon Text"/>
    <w:basedOn w:val="a"/>
    <w:semiHidden/>
    <w:rsid w:val="00A02D4B"/>
    <w:rPr>
      <w:rFonts w:ascii="Tahoma" w:hAnsi="Tahoma" w:cs="Tahoma"/>
      <w:szCs w:val="16"/>
    </w:rPr>
  </w:style>
  <w:style w:type="character" w:customStyle="1" w:styleId="AllcapsChar">
    <w:name w:val="All caps Char"/>
    <w:basedOn w:val="a0"/>
    <w:link w:val="Allcaps"/>
    <w:rsid w:val="00FA2F66"/>
    <w:rPr>
      <w:rFonts w:ascii="Verdana" w:hAnsi="Verdana"/>
      <w:caps/>
      <w:sz w:val="16"/>
      <w:szCs w:val="16"/>
      <w:lang w:val="en-US" w:eastAsia="en-US" w:bidi="ar-SA"/>
    </w:rPr>
  </w:style>
  <w:style w:type="paragraph" w:customStyle="1" w:styleId="BulletedList">
    <w:name w:val="Bulleted List"/>
    <w:basedOn w:val="a"/>
    <w:rsid w:val="008204E1"/>
    <w:pPr>
      <w:numPr>
        <w:numId w:val="6"/>
      </w:numPr>
      <w:spacing w:before="120" w:after="240"/>
    </w:pPr>
  </w:style>
  <w:style w:type="paragraph" w:customStyle="1" w:styleId="Bold">
    <w:name w:val="Bold"/>
    <w:basedOn w:val="a"/>
    <w:link w:val="BoldChar"/>
    <w:rsid w:val="00FA2F66"/>
    <w:rPr>
      <w:b/>
    </w:rPr>
  </w:style>
  <w:style w:type="character" w:customStyle="1" w:styleId="BoldChar">
    <w:name w:val="Bold Char"/>
    <w:basedOn w:val="a0"/>
    <w:link w:val="Bold"/>
    <w:rsid w:val="00FA2F66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Italic">
    <w:name w:val="Italic"/>
    <w:basedOn w:val="a"/>
    <w:link w:val="ItalicChar"/>
    <w:rsid w:val="00FA2F66"/>
    <w:rPr>
      <w:i/>
    </w:rPr>
  </w:style>
  <w:style w:type="character" w:customStyle="1" w:styleId="ItalicChar">
    <w:name w:val="Italic Char"/>
    <w:basedOn w:val="a0"/>
    <w:link w:val="Italic"/>
    <w:rsid w:val="00FA2F66"/>
    <w:rPr>
      <w:rFonts w:ascii="Verdana" w:hAnsi="Verdana"/>
      <w:i/>
      <w:sz w:val="16"/>
      <w:szCs w:val="24"/>
      <w:lang w:val="en-US" w:eastAsia="en-US" w:bidi="ar-SA"/>
    </w:rPr>
  </w:style>
  <w:style w:type="paragraph" w:styleId="a4">
    <w:name w:val="List Paragraph"/>
    <w:basedOn w:val="a"/>
    <w:uiPriority w:val="34"/>
    <w:qFormat/>
    <w:rsid w:val="00E131E3"/>
    <w:pPr>
      <w:ind w:left="720"/>
      <w:contextualSpacing/>
    </w:pPr>
  </w:style>
  <w:style w:type="table" w:styleId="a5">
    <w:name w:val="Table Grid"/>
    <w:basedOn w:val="a1"/>
    <w:rsid w:val="0032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san\AppData\Roaming\Microsoft\Templates\Employee%20evalu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phisan</dc:creator>
  <cp:lastModifiedBy>tu-9</cp:lastModifiedBy>
  <cp:revision>3</cp:revision>
  <cp:lastPrinted>2005-07-01T01:49:00Z</cp:lastPrinted>
  <dcterms:created xsi:type="dcterms:W3CDTF">2014-09-10T10:24:00Z</dcterms:created>
  <dcterms:modified xsi:type="dcterms:W3CDTF">2014-09-10T10:50:00Z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